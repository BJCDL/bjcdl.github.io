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14:paraId="7A63E6F5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632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322"/>
            </w:tblGrid>
            <w:tr w:rsidR="00184664" w:rsidRPr="00A85B6F" w14:paraId="7933BCB5" w14:textId="77777777" w:rsidTr="00F26819">
              <w:trPr>
                <w:trHeight w:hRule="exact" w:val="4484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38ED700D" w14:textId="77777777" w:rsidR="00184664" w:rsidRPr="00A85B6F" w:rsidRDefault="00CA06F7" w:rsidP="00CA06F7">
                  <w:pPr>
                    <w:pStyle w:val="Heading2"/>
                  </w:pPr>
                  <w:r>
                    <w:t>Professional summary</w:t>
                  </w:r>
                </w:p>
                <w:p w14:paraId="78A700FF" w14:textId="194E08B3" w:rsidR="00CA06F7" w:rsidRDefault="001C6C04" w:rsidP="00CA06F7">
                  <w:pPr>
                    <w:pStyle w:val="Heading3"/>
                  </w:pPr>
                  <w:r>
                    <w:t>-</w:t>
                  </w:r>
                  <w:r w:rsidR="000C5575">
                    <w:t>Developed</w:t>
                  </w:r>
                  <w:r w:rsidR="008364D0">
                    <w:t xml:space="preserve"> a</w:t>
                  </w:r>
                  <w:r w:rsidR="000C5575">
                    <w:t xml:space="preserve"> website for Local Government Unit of Naic, Cavite using </w:t>
                  </w:r>
                  <w:r w:rsidR="004B1EAC">
                    <w:t>WordPress</w:t>
                  </w:r>
                  <w:r w:rsidR="008364D0">
                    <w:t>.</w:t>
                  </w:r>
                </w:p>
                <w:p w14:paraId="06A81F72" w14:textId="61B08894" w:rsidR="000C5575" w:rsidRDefault="001C6C04" w:rsidP="00CA06F7">
                  <w:pPr>
                    <w:pStyle w:val="Heading3"/>
                  </w:pPr>
                  <w:r>
                    <w:t>-</w:t>
                  </w:r>
                  <w:r w:rsidR="008364D0">
                    <w:t>Developed a website for 1222 Travel and Tours with basic inquiry and booking function.</w:t>
                  </w:r>
                </w:p>
                <w:p w14:paraId="2547A559" w14:textId="5A1B3C39" w:rsidR="008364D0" w:rsidRDefault="001C6C04" w:rsidP="00CA06F7">
                  <w:pPr>
                    <w:pStyle w:val="Heading3"/>
                  </w:pPr>
                  <w:r>
                    <w:t>-</w:t>
                  </w:r>
                  <w:r w:rsidR="008364D0">
                    <w:t>Worked with a freelance group in developing RFID Attendance monitoring system with SMS Notification for New Generation International School</w:t>
                  </w:r>
                  <w:r w:rsidR="00D058E0">
                    <w:t>.</w:t>
                  </w:r>
                  <w:bookmarkStart w:id="0" w:name="_GoBack"/>
                  <w:bookmarkEnd w:id="0"/>
                </w:p>
                <w:p w14:paraId="728094D7" w14:textId="77777777" w:rsidR="008364D0" w:rsidRDefault="001C6C04" w:rsidP="00CA06F7">
                  <w:pPr>
                    <w:pStyle w:val="Heading3"/>
                  </w:pPr>
                  <w:r>
                    <w:t>-</w:t>
                  </w:r>
                  <w:r w:rsidR="008364D0">
                    <w:t>Developed a Web interface for Mapecon Philippines Inc. used in handling online transaction.</w:t>
                  </w:r>
                </w:p>
                <w:p w14:paraId="69BC55C8" w14:textId="2F2DAB7C" w:rsidR="00854612" w:rsidRPr="00A85B6F" w:rsidRDefault="00854612" w:rsidP="00CA06F7">
                  <w:pPr>
                    <w:pStyle w:val="Heading3"/>
                  </w:pPr>
                  <w:r>
                    <w:t xml:space="preserve">For more additional info and projects not listed above you may visit </w:t>
                  </w:r>
                  <w:hyperlink r:id="rId6" w:history="1">
                    <w:r w:rsidRPr="008E2641">
                      <w:rPr>
                        <w:rStyle w:val="Hyperlink"/>
                      </w:rPr>
                      <w:t>http://bjcdl.github.io/</w:t>
                    </w:r>
                  </w:hyperlink>
                  <w:r>
                    <w:t xml:space="preserve"> </w:t>
                  </w:r>
                </w:p>
              </w:tc>
            </w:tr>
            <w:tr w:rsidR="00184664" w:rsidRPr="00A85B6F" w14:paraId="49ACE035" w14:textId="77777777" w:rsidTr="0012530E">
              <w:trPr>
                <w:trHeight w:val="602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50DB70E7" w14:textId="77777777" w:rsidR="00184664" w:rsidRPr="00A85B6F" w:rsidRDefault="006F468A" w:rsidP="00EB5FEB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AEF7F1CF7C044523BD0B1C0EE2200A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0D871F38" w14:textId="4EC477E6" w:rsidR="00184664" w:rsidRPr="00A85B6F" w:rsidRDefault="00BF5D66" w:rsidP="00EB5FEB">
                  <w:pPr>
                    <w:pStyle w:val="Heading3"/>
                  </w:pPr>
                  <w:r>
                    <w:t>Web Developer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Freelancer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 xml:space="preserve">January </w:t>
                  </w:r>
                  <w:r w:rsidR="00DA3D54">
                    <w:t>2012</w:t>
                  </w:r>
                  <w:r>
                    <w:t xml:space="preserve"> - Present</w:t>
                  </w:r>
                </w:p>
                <w:p w14:paraId="13C55DE5" w14:textId="15ACCC95" w:rsidR="00184664" w:rsidRDefault="00CA06F7" w:rsidP="00EB5FEB">
                  <w:r>
                    <w:t>W</w:t>
                  </w:r>
                  <w:r w:rsidR="00BF5D66">
                    <w:t xml:space="preserve">orked </w:t>
                  </w:r>
                  <w:r w:rsidR="00DA3D54">
                    <w:t>with numerous clients</w:t>
                  </w:r>
                  <w:r w:rsidR="00BF5D66">
                    <w:t xml:space="preserve"> making websites for their respective businesse</w:t>
                  </w:r>
                  <w:r w:rsidR="007B0436">
                    <w:t>s</w:t>
                  </w:r>
                  <w:r>
                    <w:t>.  U</w:t>
                  </w:r>
                  <w:r w:rsidR="00BF5D66">
                    <w:t xml:space="preserve">sed Procedural PHP to create the website’s backend/functions. </w:t>
                  </w:r>
                </w:p>
                <w:p w14:paraId="15AFD6A9" w14:textId="1CD31A76" w:rsidR="00184664" w:rsidRPr="00A85B6F" w:rsidRDefault="001A0DF4" w:rsidP="00854612">
                  <w:r>
                    <w:t>Developed multiple VB.Net based projects.</w:t>
                  </w:r>
                </w:p>
                <w:p w14:paraId="15CADB47" w14:textId="77777777" w:rsidR="00184664" w:rsidRPr="00A85B6F" w:rsidRDefault="006F468A" w:rsidP="00EB5FEB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370299405C249489A103249CBD49D0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14:paraId="224AEA04" w14:textId="1FEF9B23" w:rsidR="00CA06F7" w:rsidRDefault="00CA06F7" w:rsidP="00CA06F7">
                  <w:pPr>
                    <w:pStyle w:val="Heading3"/>
                  </w:pPr>
                  <w:r>
                    <w:t>Bachelor of Science in Information and Technology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2017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ED738F">
                    <w:t>Lyceum of the Philippines University</w:t>
                  </w:r>
                  <w:r>
                    <w:t xml:space="preserve"> – Cavite Campus</w:t>
                  </w:r>
                </w:p>
                <w:p w14:paraId="2F007046" w14:textId="024D0DAE" w:rsidR="00CA06F7" w:rsidRDefault="00CA06F7" w:rsidP="00EB5FEB">
                  <w:r>
                    <w:t xml:space="preserve">Address: Governor’s Drive, </w:t>
                  </w:r>
                  <w:r w:rsidR="00433371">
                    <w:t>General Trias City</w:t>
                  </w:r>
                  <w:r>
                    <w:t>, Cavite</w:t>
                  </w:r>
                </w:p>
                <w:p w14:paraId="70AA207A" w14:textId="6A6BE6AD" w:rsidR="004670DD" w:rsidRPr="00A85B6F" w:rsidRDefault="00CA06F7" w:rsidP="001A0DF4">
                  <w:r>
                    <w:t xml:space="preserve">Started as a Solo Freelancer since </w:t>
                  </w:r>
                  <w:r w:rsidR="001A0DF4">
                    <w:t>1</w:t>
                  </w:r>
                  <w:r w:rsidR="001A0DF4">
                    <w:rPr>
                      <w:vertAlign w:val="superscript"/>
                    </w:rPr>
                    <w:t>st</w:t>
                  </w:r>
                  <w:r>
                    <w:t xml:space="preserve"> year of college </w:t>
                  </w:r>
                  <w:r w:rsidR="001555C0">
                    <w:t>up to present</w:t>
                  </w:r>
                  <w:r>
                    <w:t xml:space="preserve"> and worked with a team of </w:t>
                  </w:r>
                  <w:r w:rsidR="00433371">
                    <w:t>freelancers in developing business projects</w:t>
                  </w:r>
                  <w:r>
                    <w:t xml:space="preserve">. Created a </w:t>
                  </w:r>
                  <w:r w:rsidR="00433371">
                    <w:t>centralized website for a Barangay which focuses on digitalizing of their daily data process</w:t>
                  </w:r>
                  <w:r>
                    <w:t xml:space="preserve">. </w:t>
                  </w:r>
                </w:p>
              </w:tc>
            </w:tr>
          </w:tbl>
          <w:p w14:paraId="08221CB6" w14:textId="77777777" w:rsidR="00184664" w:rsidRPr="00A85B6F" w:rsidRDefault="00184664" w:rsidP="00EB5FEB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488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88"/>
            </w:tblGrid>
            <w:tr w:rsidR="00184664" w:rsidRPr="00A85B6F" w14:paraId="5C0EAC23" w14:textId="77777777" w:rsidTr="00CA06F7">
              <w:trPr>
                <w:trHeight w:hRule="exact" w:val="398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1FB42239" w14:textId="30D666A0" w:rsidR="00184664" w:rsidRPr="00A85B6F" w:rsidRDefault="00880E0C" w:rsidP="00EB5FEB">
                  <w:pPr>
                    <w:pStyle w:val="Heading2"/>
                  </w:pPr>
                  <w:r>
                    <w:t>Seminars attended</w:t>
                  </w:r>
                </w:p>
                <w:p w14:paraId="15C69484" w14:textId="77777777" w:rsidR="00FF02D0" w:rsidRDefault="00880E0C" w:rsidP="00CA06F7">
                  <w:pPr>
                    <w:pStyle w:val="Heading3"/>
                  </w:pPr>
                  <w:r>
                    <w:t>July 16, 2016</w:t>
                  </w:r>
                </w:p>
                <w:p w14:paraId="61278399" w14:textId="77777777" w:rsidR="00FF02D0" w:rsidRDefault="00880E0C" w:rsidP="00CA06F7">
                  <w:pPr>
                    <w:pStyle w:val="Heading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Google I/O 2016 Extended</w:t>
                  </w:r>
                </w:p>
                <w:p w14:paraId="2B37EB40" w14:textId="13ACA44B" w:rsidR="00184664" w:rsidRDefault="00880E0C" w:rsidP="00CA06F7">
                  <w:pPr>
                    <w:pStyle w:val="Heading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University of the Philippines Los Baños</w:t>
                  </w:r>
                </w:p>
                <w:p w14:paraId="51DFC57C" w14:textId="77777777" w:rsidR="00880E0C" w:rsidRDefault="00880E0C" w:rsidP="00CA06F7">
                  <w:pPr>
                    <w:pStyle w:val="Heading3"/>
                  </w:pPr>
                </w:p>
                <w:p w14:paraId="452CA4A0" w14:textId="77777777" w:rsidR="00FF02D0" w:rsidRDefault="00880E0C" w:rsidP="00CA06F7">
                  <w:pPr>
                    <w:pStyle w:val="Heading3"/>
                  </w:pPr>
                  <w:r>
                    <w:t>November 13-14, 2015</w:t>
                  </w:r>
                </w:p>
                <w:p w14:paraId="3D2521AF" w14:textId="77777777" w:rsidR="00FF02D0" w:rsidRDefault="00880E0C" w:rsidP="00CA06F7">
                  <w:pPr>
                    <w:pStyle w:val="Heading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DevCon Summit 2015 – Go Open Source Philippines</w:t>
                  </w:r>
                </w:p>
                <w:p w14:paraId="52F352D8" w14:textId="3A111A27" w:rsidR="00880E0C" w:rsidRDefault="00880E0C" w:rsidP="00CA06F7">
                  <w:pPr>
                    <w:pStyle w:val="Heading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SMX Convention Center, SM Mall of Asia</w:t>
                  </w:r>
                </w:p>
                <w:p w14:paraId="243A5910" w14:textId="77777777" w:rsidR="00880E0C" w:rsidRDefault="00880E0C" w:rsidP="00CA06F7">
                  <w:pPr>
                    <w:pStyle w:val="Heading3"/>
                  </w:pPr>
                </w:p>
                <w:p w14:paraId="5C91AFB5" w14:textId="5BBE07B4" w:rsidR="00880E0C" w:rsidRPr="00A85B6F" w:rsidRDefault="00880E0C" w:rsidP="00CA06F7">
                  <w:pPr>
                    <w:pStyle w:val="Heading3"/>
                  </w:pPr>
                </w:p>
              </w:tc>
            </w:tr>
            <w:tr w:rsidR="00184664" w:rsidRPr="00A85B6F" w14:paraId="63D7FB91" w14:textId="77777777" w:rsidTr="00C60BFD">
              <w:trPr>
                <w:trHeight w:hRule="exact" w:val="169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4983" w:type="pct"/>
                    <w:tblInd w:w="1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2273"/>
                    <w:gridCol w:w="1482"/>
                  </w:tblGrid>
                  <w:tr w:rsidR="00184664" w:rsidRPr="00A85B6F" w14:paraId="6E149FEE" w14:textId="77777777" w:rsidTr="00CA06F7">
                    <w:trPr>
                      <w:trHeight w:val="620"/>
                    </w:trPr>
                    <w:tc>
                      <w:tcPr>
                        <w:tcW w:w="2273" w:type="dxa"/>
                        <w:tcMar>
                          <w:top w:w="432" w:type="dxa"/>
                          <w:bottom w:w="0" w:type="dxa"/>
                        </w:tcMar>
                      </w:tcPr>
                      <w:p w14:paraId="39EE9E72" w14:textId="77777777" w:rsidR="00184664" w:rsidRPr="00A85B6F" w:rsidRDefault="00184664" w:rsidP="00EB5FEB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226E195" wp14:editId="38A8EA98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2BFD937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F+exlT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482" w:type="dxa"/>
                        <w:tcMar>
                          <w:top w:w="432" w:type="dxa"/>
                          <w:bottom w:w="0" w:type="dxa"/>
                        </w:tcMar>
                      </w:tcPr>
                      <w:p w14:paraId="12414C31" w14:textId="77777777" w:rsidR="00184664" w:rsidRPr="00A85B6F" w:rsidRDefault="00184664" w:rsidP="00EB5FEB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33C9E6A" wp14:editId="07961025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DAA05CD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pnpsrvxwAAN6jAAAOAAAAAAAA&#10;AAAAAAAAAC4CAABkcnMvZTJvRG9jLnhtbFBLAQItABQABgAIAAAAIQBoRxvQ2AAAAAMBAAAPAAAA&#10;AAAAAAAAAAAAABkfAABkcnMvZG93bnJldi54bWxQSwUGAAAAAAQABADzAAAAHi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0F92441E" w14:textId="77777777" w:rsidTr="00CA06F7">
                    <w:trPr>
                      <w:trHeight w:val="604"/>
                    </w:trPr>
                    <w:tc>
                      <w:tcPr>
                        <w:tcW w:w="2273" w:type="dxa"/>
                        <w:tcMar>
                          <w:top w:w="0" w:type="dxa"/>
                          <w:bottom w:w="0" w:type="dxa"/>
                        </w:tcMar>
                      </w:tcPr>
                      <w:p w14:paraId="28486D24" w14:textId="18E3B96E" w:rsidR="00184664" w:rsidRPr="00A85B6F" w:rsidRDefault="008663E4" w:rsidP="00BF5D66">
                        <w:r>
                          <w:t>d</w:t>
                        </w:r>
                        <w:r w:rsidR="00DA3D54">
                          <w:t>elaluya.bryanjames@gmail.com</w:t>
                        </w:r>
                      </w:p>
                    </w:tc>
                    <w:tc>
                      <w:tcPr>
                        <w:tcW w:w="1482" w:type="dxa"/>
                        <w:tcMar>
                          <w:top w:w="0" w:type="dxa"/>
                          <w:bottom w:w="0" w:type="dxa"/>
                        </w:tcMar>
                      </w:tcPr>
                      <w:p w14:paraId="7D8FC555" w14:textId="6E7FC9B2" w:rsidR="00184664" w:rsidRPr="00A85B6F" w:rsidRDefault="00DA3D54" w:rsidP="00BF5D66">
                        <w:r>
                          <w:t>0927</w:t>
                        </w:r>
                        <w:r w:rsidR="005E5A7B">
                          <w:t xml:space="preserve"> </w:t>
                        </w:r>
                        <w:r>
                          <w:t>824 8340</w:t>
                        </w:r>
                      </w:p>
                    </w:tc>
                  </w:tr>
                  <w:tr w:rsidR="00184664" w:rsidRPr="00A85B6F" w14:paraId="6E3F52F9" w14:textId="77777777" w:rsidTr="00CA06F7">
                    <w:trPr>
                      <w:trHeight w:val="341"/>
                    </w:trPr>
                    <w:tc>
                      <w:tcPr>
                        <w:tcW w:w="2273" w:type="dxa"/>
                        <w:tcMar>
                          <w:top w:w="288" w:type="dxa"/>
                          <w:bottom w:w="0" w:type="dxa"/>
                        </w:tcMar>
                      </w:tcPr>
                      <w:p w14:paraId="794BFEA6" w14:textId="77777777" w:rsidR="00184664" w:rsidRPr="00A85B6F" w:rsidRDefault="00184664" w:rsidP="00EB5FEB">
                        <w:pPr>
                          <w:pStyle w:val="Heading3"/>
                        </w:pPr>
                      </w:p>
                    </w:tc>
                    <w:tc>
                      <w:tcPr>
                        <w:tcW w:w="1482" w:type="dxa"/>
                        <w:tcMar>
                          <w:top w:w="288" w:type="dxa"/>
                          <w:bottom w:w="0" w:type="dxa"/>
                        </w:tcMar>
                      </w:tcPr>
                      <w:p w14:paraId="737518A4" w14:textId="77777777" w:rsidR="00184664" w:rsidRPr="00A85B6F" w:rsidRDefault="00184664" w:rsidP="00EB5FEB">
                        <w:pPr>
                          <w:pStyle w:val="Heading3"/>
                        </w:pPr>
                      </w:p>
                    </w:tc>
                  </w:tr>
                  <w:tr w:rsidR="00184664" w:rsidRPr="00A85B6F" w14:paraId="715D53BB" w14:textId="77777777" w:rsidTr="00CA06F7">
                    <w:trPr>
                      <w:trHeight w:val="341"/>
                    </w:trPr>
                    <w:tc>
                      <w:tcPr>
                        <w:tcW w:w="2273" w:type="dxa"/>
                        <w:tcMar>
                          <w:top w:w="0" w:type="dxa"/>
                          <w:bottom w:w="288" w:type="dxa"/>
                        </w:tcMar>
                      </w:tcPr>
                      <w:p w14:paraId="0E5EFCFE" w14:textId="77777777" w:rsidR="00184664" w:rsidRPr="00A85B6F" w:rsidRDefault="00184664" w:rsidP="00BF5D66">
                        <w:pPr>
                          <w:jc w:val="both"/>
                        </w:pPr>
                      </w:p>
                    </w:tc>
                    <w:tc>
                      <w:tcPr>
                        <w:tcW w:w="1482" w:type="dxa"/>
                        <w:tcMar>
                          <w:top w:w="0" w:type="dxa"/>
                          <w:bottom w:w="288" w:type="dxa"/>
                        </w:tcMar>
                      </w:tcPr>
                      <w:p w14:paraId="6D1C4A5A" w14:textId="77777777" w:rsidR="00184664" w:rsidRPr="00A85B6F" w:rsidRDefault="00184664" w:rsidP="00EB5FEB"/>
                    </w:tc>
                  </w:tr>
                </w:tbl>
                <w:p w14:paraId="246222A6" w14:textId="77777777" w:rsidR="00BF5D66" w:rsidRPr="00A85B6F" w:rsidRDefault="00BF5D66" w:rsidP="00BF5D66"/>
              </w:tc>
            </w:tr>
            <w:tr w:rsidR="00184664" w:rsidRPr="00A85B6F" w14:paraId="12EC8809" w14:textId="77777777" w:rsidTr="00F26819">
              <w:trPr>
                <w:trHeight w:val="46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6FDACB88" w14:textId="7624CCA0" w:rsidR="00184664" w:rsidRPr="00A85B6F" w:rsidRDefault="00DA3D54" w:rsidP="00EB5FEB">
                  <w:pPr>
                    <w:pStyle w:val="Heading2"/>
                  </w:pPr>
                  <w:r>
                    <w:t>References</w:t>
                  </w:r>
                </w:p>
                <w:p w14:paraId="76324C69" w14:textId="388F3E15" w:rsidR="00CA06F7" w:rsidRDefault="00C60BFD" w:rsidP="005E5A7B">
                  <w:pPr>
                    <w:pStyle w:val="Heading3"/>
                    <w:spacing w:line="240" w:lineRule="auto"/>
                  </w:pPr>
                  <w:r>
                    <w:t>Karla Anne Bordon</w:t>
                  </w:r>
                </w:p>
                <w:p w14:paraId="6A4D8517" w14:textId="7E84AAF7" w:rsidR="00C60BFD" w:rsidRDefault="00C60BFD" w:rsidP="005E5A7B">
                  <w:pPr>
                    <w:pStyle w:val="Heading3"/>
                    <w:spacing w:line="240" w:lineRule="auto"/>
                  </w:pPr>
                  <w:r>
                    <w:t>Key Accounts Manager</w:t>
                  </w:r>
                </w:p>
                <w:p w14:paraId="208F67D6" w14:textId="77777777" w:rsidR="00C60BFD" w:rsidRDefault="00C60BFD" w:rsidP="005E5A7B">
                  <w:pPr>
                    <w:pStyle w:val="Heading3"/>
                    <w:spacing w:line="240" w:lineRule="auto"/>
                  </w:pPr>
                  <w:r>
                    <w:t>Kalibrr Technology Ventures Inc.</w:t>
                  </w:r>
                </w:p>
                <w:p w14:paraId="45FF8B96" w14:textId="1402B3C2" w:rsidR="00C60BFD" w:rsidRDefault="006F468A" w:rsidP="005E5A7B">
                  <w:pPr>
                    <w:pStyle w:val="Heading3"/>
                    <w:spacing w:line="240" w:lineRule="auto"/>
                  </w:pPr>
                  <w:hyperlink r:id="rId7" w:history="1">
                    <w:r w:rsidR="00C60BFD" w:rsidRPr="009907CA">
                      <w:rPr>
                        <w:rStyle w:val="Hyperlink"/>
                      </w:rPr>
                      <w:t>kpbordon@gmail.com</w:t>
                    </w:r>
                  </w:hyperlink>
                </w:p>
                <w:p w14:paraId="797AAFA7" w14:textId="77777777" w:rsidR="00C60BFD" w:rsidRDefault="00C60BFD" w:rsidP="005E5A7B">
                  <w:pPr>
                    <w:pStyle w:val="Heading3"/>
                    <w:spacing w:line="240" w:lineRule="auto"/>
                  </w:pPr>
                  <w:r>
                    <w:t>+63 926</w:t>
                  </w:r>
                  <w:r w:rsidR="005E5A7B">
                    <w:t>-</w:t>
                  </w:r>
                  <w:r>
                    <w:t>731</w:t>
                  </w:r>
                  <w:r w:rsidR="005E5A7B">
                    <w:t>-</w:t>
                  </w:r>
                  <w:r>
                    <w:t>3851</w:t>
                  </w:r>
                </w:p>
                <w:p w14:paraId="20C244B2" w14:textId="77777777" w:rsidR="005E5A7B" w:rsidRDefault="005E5A7B" w:rsidP="005E5A7B">
                  <w:pPr>
                    <w:pStyle w:val="Heading3"/>
                    <w:spacing w:line="240" w:lineRule="auto"/>
                  </w:pPr>
                </w:p>
                <w:p w14:paraId="4A37EFA2" w14:textId="77777777" w:rsidR="005E5A7B" w:rsidRDefault="005E5A7B" w:rsidP="005E5A7B">
                  <w:pPr>
                    <w:pStyle w:val="Heading3"/>
                    <w:spacing w:line="240" w:lineRule="auto"/>
                  </w:pPr>
                  <w:r>
                    <w:t>Aedrian Lorenzo Isuga</w:t>
                  </w:r>
                </w:p>
                <w:p w14:paraId="3A0191CF" w14:textId="77777777" w:rsidR="005E5A7B" w:rsidRDefault="005E5A7B" w:rsidP="005E5A7B">
                  <w:pPr>
                    <w:pStyle w:val="Heading3"/>
                    <w:spacing w:line="240" w:lineRule="auto"/>
                  </w:pPr>
                  <w:r>
                    <w:t>Research and Development Office</w:t>
                  </w:r>
                </w:p>
                <w:p w14:paraId="10FBBE28" w14:textId="77777777" w:rsidR="005E5A7B" w:rsidRDefault="005E5A7B" w:rsidP="005E5A7B">
                  <w:pPr>
                    <w:pStyle w:val="Heading3"/>
                    <w:spacing w:line="240" w:lineRule="auto"/>
                  </w:pPr>
                  <w:r>
                    <w:t>Army Navy Burger Inc.</w:t>
                  </w:r>
                </w:p>
                <w:p w14:paraId="78BCFC2A" w14:textId="44CB86F0" w:rsidR="005E5A7B" w:rsidRDefault="006F468A" w:rsidP="005E5A7B">
                  <w:pPr>
                    <w:pStyle w:val="Heading3"/>
                    <w:spacing w:line="240" w:lineRule="auto"/>
                  </w:pPr>
                  <w:hyperlink r:id="rId8" w:history="1">
                    <w:r w:rsidR="005E5A7B" w:rsidRPr="009907CA">
                      <w:rPr>
                        <w:rStyle w:val="Hyperlink"/>
                      </w:rPr>
                      <w:t>lorenzoisuga@gmail.com</w:t>
                    </w:r>
                  </w:hyperlink>
                </w:p>
                <w:p w14:paraId="403A2D66" w14:textId="12848957" w:rsidR="005E5A7B" w:rsidRPr="00A85B6F" w:rsidRDefault="005E5A7B" w:rsidP="005E5A7B">
                  <w:pPr>
                    <w:pStyle w:val="Heading3"/>
                    <w:spacing w:line="240" w:lineRule="auto"/>
                  </w:pPr>
                  <w:r>
                    <w:t>+69 917-798-3473</w:t>
                  </w:r>
                </w:p>
              </w:tc>
            </w:tr>
          </w:tbl>
          <w:p w14:paraId="172B7CEA" w14:textId="77777777" w:rsidR="00184664" w:rsidRPr="00A85B6F" w:rsidRDefault="00184664" w:rsidP="00EB5FEB"/>
        </w:tc>
      </w:tr>
    </w:tbl>
    <w:p w14:paraId="65A04FEB" w14:textId="77777777" w:rsidR="00BA68C1" w:rsidRPr="00A85B6F" w:rsidRDefault="00BA68C1" w:rsidP="00854612">
      <w:pPr>
        <w:pStyle w:val="NoSpacing"/>
        <w:jc w:val="both"/>
      </w:pPr>
    </w:p>
    <w:sectPr w:rsidR="00BA68C1" w:rsidRPr="00A85B6F" w:rsidSect="004670DD">
      <w:footerReference w:type="default" r:id="rId9"/>
      <w:headerReference w:type="first" r:id="rId10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57A91" w14:textId="77777777" w:rsidR="006F468A" w:rsidRDefault="006F468A" w:rsidP="008B2920">
      <w:pPr>
        <w:spacing w:after="0" w:line="240" w:lineRule="auto"/>
      </w:pPr>
      <w:r>
        <w:separator/>
      </w:r>
    </w:p>
  </w:endnote>
  <w:endnote w:type="continuationSeparator" w:id="0">
    <w:p w14:paraId="774E3724" w14:textId="77777777" w:rsidR="006F468A" w:rsidRDefault="006F468A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EC5FEC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6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50DA4" w14:textId="77777777" w:rsidR="006F468A" w:rsidRDefault="006F468A" w:rsidP="008B2920">
      <w:pPr>
        <w:spacing w:after="0" w:line="240" w:lineRule="auto"/>
      </w:pPr>
      <w:r>
        <w:separator/>
      </w:r>
    </w:p>
  </w:footnote>
  <w:footnote w:type="continuationSeparator" w:id="0">
    <w:p w14:paraId="6D124E5C" w14:textId="77777777" w:rsidR="006F468A" w:rsidRDefault="006F468A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66761018" w14:textId="77777777" w:rsidTr="00142F58">
      <w:sdt>
        <w:sdt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1319F91A" w14:textId="561A952D" w:rsidR="00A85B6F" w:rsidRDefault="00DA3D54" w:rsidP="00A85B6F">
              <w:pPr>
                <w:pStyle w:val="Heading1"/>
              </w:pPr>
              <w:r>
                <w:t>Bryan james dela luya</w:t>
              </w:r>
            </w:p>
          </w:tc>
        </w:sdtContent>
      </w:sdt>
    </w:tr>
    <w:tr w:rsidR="00142F58" w14:paraId="6DDAB5FF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5A5444A8" w14:textId="77777777" w:rsidR="00142F58" w:rsidRDefault="00142F58" w:rsidP="00142F58"/>
      </w:tc>
    </w:tr>
  </w:tbl>
  <w:p w14:paraId="7A84F716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66"/>
    <w:rsid w:val="000243D1"/>
    <w:rsid w:val="00057F04"/>
    <w:rsid w:val="000A378C"/>
    <w:rsid w:val="000C5575"/>
    <w:rsid w:val="0010042F"/>
    <w:rsid w:val="0012530E"/>
    <w:rsid w:val="00135C2C"/>
    <w:rsid w:val="00142F58"/>
    <w:rsid w:val="00153ED4"/>
    <w:rsid w:val="001555C0"/>
    <w:rsid w:val="00184664"/>
    <w:rsid w:val="001A0DF4"/>
    <w:rsid w:val="001C6C04"/>
    <w:rsid w:val="001C7765"/>
    <w:rsid w:val="001F60D3"/>
    <w:rsid w:val="0020741F"/>
    <w:rsid w:val="00233791"/>
    <w:rsid w:val="0027115C"/>
    <w:rsid w:val="00293B83"/>
    <w:rsid w:val="00326A1E"/>
    <w:rsid w:val="00390414"/>
    <w:rsid w:val="003E1711"/>
    <w:rsid w:val="00433371"/>
    <w:rsid w:val="0045425A"/>
    <w:rsid w:val="00463A38"/>
    <w:rsid w:val="004670DD"/>
    <w:rsid w:val="0048346B"/>
    <w:rsid w:val="004B1EAC"/>
    <w:rsid w:val="004D37CC"/>
    <w:rsid w:val="004E4CA5"/>
    <w:rsid w:val="00502D70"/>
    <w:rsid w:val="00510920"/>
    <w:rsid w:val="00517626"/>
    <w:rsid w:val="005B0E81"/>
    <w:rsid w:val="005E5A7B"/>
    <w:rsid w:val="00630D36"/>
    <w:rsid w:val="006A3CE7"/>
    <w:rsid w:val="006E5FD2"/>
    <w:rsid w:val="006F1734"/>
    <w:rsid w:val="006F468A"/>
    <w:rsid w:val="00781D13"/>
    <w:rsid w:val="00783C41"/>
    <w:rsid w:val="00787503"/>
    <w:rsid w:val="00792967"/>
    <w:rsid w:val="007A3620"/>
    <w:rsid w:val="007B0436"/>
    <w:rsid w:val="007E7032"/>
    <w:rsid w:val="00833359"/>
    <w:rsid w:val="008364D0"/>
    <w:rsid w:val="00853CE2"/>
    <w:rsid w:val="00854612"/>
    <w:rsid w:val="00860491"/>
    <w:rsid w:val="008663E4"/>
    <w:rsid w:val="00880E0C"/>
    <w:rsid w:val="00887A77"/>
    <w:rsid w:val="008B2920"/>
    <w:rsid w:val="008B2DF7"/>
    <w:rsid w:val="00905520"/>
    <w:rsid w:val="009244EC"/>
    <w:rsid w:val="009814C0"/>
    <w:rsid w:val="00984A27"/>
    <w:rsid w:val="009F2595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BF5D66"/>
    <w:rsid w:val="00C35EFB"/>
    <w:rsid w:val="00C60BFD"/>
    <w:rsid w:val="00C73037"/>
    <w:rsid w:val="00CA06F7"/>
    <w:rsid w:val="00D058E0"/>
    <w:rsid w:val="00D2689C"/>
    <w:rsid w:val="00D97FFA"/>
    <w:rsid w:val="00DA3D54"/>
    <w:rsid w:val="00DC768D"/>
    <w:rsid w:val="00DF6A6F"/>
    <w:rsid w:val="00E20402"/>
    <w:rsid w:val="00E27B07"/>
    <w:rsid w:val="00E84154"/>
    <w:rsid w:val="00E928A3"/>
    <w:rsid w:val="00EB5FEB"/>
    <w:rsid w:val="00ED738F"/>
    <w:rsid w:val="00F26819"/>
    <w:rsid w:val="00F67FBA"/>
    <w:rsid w:val="00F879CE"/>
    <w:rsid w:val="00FB4333"/>
    <w:rsid w:val="00FC777C"/>
    <w:rsid w:val="00FE1639"/>
    <w:rsid w:val="00F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476A1"/>
  <w15:chartTrackingRefBased/>
  <w15:docId w15:val="{B17C3576-4AD2-4C4B-AAEA-F1DCCBBD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60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renzoisuga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pbordon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jcdl.github.io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kp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F7F1CF7C044523BD0B1C0EE220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46844-C64A-43DE-BF89-71E23FB2D452}"/>
      </w:docPartPr>
      <w:docPartBody>
        <w:p w:rsidR="00F449C7" w:rsidRDefault="00F449C7">
          <w:pPr>
            <w:pStyle w:val="AEF7F1CF7C044523BD0B1C0EE2200AFB"/>
          </w:pPr>
          <w:r w:rsidRPr="00A85B6F">
            <w:t>Experience</w:t>
          </w:r>
        </w:p>
      </w:docPartBody>
    </w:docPart>
    <w:docPart>
      <w:docPartPr>
        <w:name w:val="E370299405C249489A103249CBD49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D2A74-5F44-49ED-AE71-15C6B613EDEC}"/>
      </w:docPartPr>
      <w:docPartBody>
        <w:p w:rsidR="00F449C7" w:rsidRDefault="00F449C7">
          <w:pPr>
            <w:pStyle w:val="E370299405C249489A103249CBD49D0A"/>
          </w:pPr>
          <w:r w:rsidRPr="00A85B6F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9C7"/>
    <w:rsid w:val="00665ACE"/>
    <w:rsid w:val="00A61F1B"/>
    <w:rsid w:val="00F4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A7A01B4F7841F29687FF6AA13BD1A7">
    <w:name w:val="FDA7A01B4F7841F29687FF6AA13BD1A7"/>
  </w:style>
  <w:style w:type="paragraph" w:customStyle="1" w:styleId="40FFD3CC3A724FAAA3A13325AF5A3F3E">
    <w:name w:val="40FFD3CC3A724FAAA3A13325AF5A3F3E"/>
  </w:style>
  <w:style w:type="paragraph" w:customStyle="1" w:styleId="AEF7F1CF7C044523BD0B1C0EE2200AFB">
    <w:name w:val="AEF7F1CF7C044523BD0B1C0EE2200AFB"/>
  </w:style>
  <w:style w:type="paragraph" w:customStyle="1" w:styleId="D5BCDBDACCB04A9D9AD9CC8291FD905D">
    <w:name w:val="D5BCDBDACCB04A9D9AD9CC8291FD905D"/>
  </w:style>
  <w:style w:type="paragraph" w:customStyle="1" w:styleId="982399AE69D343E9A3076F05D3F938DB">
    <w:name w:val="982399AE69D343E9A3076F05D3F938DB"/>
  </w:style>
  <w:style w:type="paragraph" w:customStyle="1" w:styleId="3C8940EE7CC04EE18F8591773F6C7398">
    <w:name w:val="3C8940EE7CC04EE18F8591773F6C7398"/>
  </w:style>
  <w:style w:type="paragraph" w:customStyle="1" w:styleId="E688D1FE52154D8EBAB1CA364480FD5A">
    <w:name w:val="E688D1FE52154D8EBAB1CA364480FD5A"/>
  </w:style>
  <w:style w:type="paragraph" w:customStyle="1" w:styleId="E1C5D5C43107402A8BBEFD8DAF0D1A56">
    <w:name w:val="E1C5D5C43107402A8BBEFD8DAF0D1A56"/>
  </w:style>
  <w:style w:type="paragraph" w:customStyle="1" w:styleId="9195C7EDB5EF44F79F03BBAB486F9FA0">
    <w:name w:val="9195C7EDB5EF44F79F03BBAB486F9FA0"/>
  </w:style>
  <w:style w:type="paragraph" w:customStyle="1" w:styleId="C4AC9CE798264CFEAB0C34B70555B670">
    <w:name w:val="C4AC9CE798264CFEAB0C34B70555B670"/>
  </w:style>
  <w:style w:type="paragraph" w:customStyle="1" w:styleId="38C5118C86A646899E88961C068564B6">
    <w:name w:val="38C5118C86A646899E88961C068564B6"/>
  </w:style>
  <w:style w:type="paragraph" w:customStyle="1" w:styleId="E370299405C249489A103249CBD49D0A">
    <w:name w:val="E370299405C249489A103249CBD49D0A"/>
  </w:style>
  <w:style w:type="paragraph" w:customStyle="1" w:styleId="880EEC484E4B4767A6E60145E3FEFAFE">
    <w:name w:val="880EEC484E4B4767A6E60145E3FEFAFE"/>
  </w:style>
  <w:style w:type="paragraph" w:customStyle="1" w:styleId="A3F5DFB466A54B7EACCE5EB8F1299F92">
    <w:name w:val="A3F5DFB466A54B7EACCE5EB8F1299F92"/>
  </w:style>
  <w:style w:type="paragraph" w:customStyle="1" w:styleId="DA06071A8F9742E8B9ADC51B66FCAFBC">
    <w:name w:val="DA06071A8F9742E8B9ADC51B66FCAFBC"/>
  </w:style>
  <w:style w:type="paragraph" w:customStyle="1" w:styleId="A328900609C94F53B6A7F7382B85C886">
    <w:name w:val="A328900609C94F53B6A7F7382B85C886"/>
  </w:style>
  <w:style w:type="paragraph" w:customStyle="1" w:styleId="E463CE99C71643BCB6169EA6C285876C">
    <w:name w:val="E463CE99C71643BCB6169EA6C285876C"/>
  </w:style>
  <w:style w:type="paragraph" w:customStyle="1" w:styleId="CC2A7CD3FA07421DB43068CFF56610B6">
    <w:name w:val="CC2A7CD3FA07421DB43068CFF56610B6"/>
  </w:style>
  <w:style w:type="paragraph" w:customStyle="1" w:styleId="382133160D97413F83330CE24A4C05F4">
    <w:name w:val="382133160D97413F83330CE24A4C05F4"/>
  </w:style>
  <w:style w:type="paragraph" w:customStyle="1" w:styleId="B2E24C4EAAA143C6BA327EDB0488A89C">
    <w:name w:val="B2E24C4EAAA143C6BA327EDB0488A89C"/>
  </w:style>
  <w:style w:type="paragraph" w:customStyle="1" w:styleId="3ABFA542ECCE4EB189EDC8E4392D6991">
    <w:name w:val="3ABFA542ECCE4EB189EDC8E4392D6991"/>
  </w:style>
  <w:style w:type="paragraph" w:customStyle="1" w:styleId="01820FBE9ACC4327875B89DB4F3F1E52">
    <w:name w:val="01820FBE9ACC4327875B89DB4F3F1E52"/>
  </w:style>
  <w:style w:type="paragraph" w:customStyle="1" w:styleId="EA19E1F51C2541E88059FDC85C84444C">
    <w:name w:val="EA19E1F51C2541E88059FDC85C84444C"/>
  </w:style>
  <w:style w:type="paragraph" w:customStyle="1" w:styleId="AA9937B46F9E4459B9DC7C84DAF2C412">
    <w:name w:val="AA9937B46F9E4459B9DC7C84DAF2C412"/>
  </w:style>
  <w:style w:type="paragraph" w:customStyle="1" w:styleId="761E788CD6F04022AC239FD98F3058A8">
    <w:name w:val="761E788CD6F04022AC239FD98F3058A8"/>
  </w:style>
  <w:style w:type="paragraph" w:customStyle="1" w:styleId="8ADEBF45F9FD42FD9480A7FE4D92D4FD">
    <w:name w:val="8ADEBF45F9FD42FD9480A7FE4D92D4FD"/>
  </w:style>
  <w:style w:type="paragraph" w:customStyle="1" w:styleId="580A0D57B7FC41299B636E37D74B551D">
    <w:name w:val="580A0D57B7FC41299B636E37D74B551D"/>
  </w:style>
  <w:style w:type="paragraph" w:customStyle="1" w:styleId="E0D6A88EA93C4F9BB12C68C1A5A9C9C6">
    <w:name w:val="E0D6A88EA93C4F9BB12C68C1A5A9C9C6"/>
  </w:style>
  <w:style w:type="paragraph" w:customStyle="1" w:styleId="1DF24785A3D840CBAF81560D5BD77289">
    <w:name w:val="1DF24785A3D840CBAF81560D5BD772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799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james dela luya</dc:creator>
  <cp:keywords/>
  <dc:description/>
  <cp:lastModifiedBy>delaluya@gmail.com</cp:lastModifiedBy>
  <cp:revision>21</cp:revision>
  <cp:lastPrinted>2016-06-29T01:32:00Z</cp:lastPrinted>
  <dcterms:created xsi:type="dcterms:W3CDTF">2018-09-24T15:09:00Z</dcterms:created>
  <dcterms:modified xsi:type="dcterms:W3CDTF">2018-09-26T01:02:00Z</dcterms:modified>
</cp:coreProperties>
</file>